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0A22D" w14:textId="77777777" w:rsidR="00315455" w:rsidRDefault="00315455" w:rsidP="00315455">
      <w:pPr>
        <w:pStyle w:val="APABody"/>
        <w:ind w:firstLine="0"/>
      </w:pPr>
    </w:p>
    <w:p w14:paraId="538A5EB4" w14:textId="77777777" w:rsidR="00315455" w:rsidRDefault="00F56A15" w:rsidP="00315455">
      <w:pPr>
        <w:pStyle w:val="APARunningHead"/>
      </w:pPr>
      <w:r>
        <w:t xml:space="preserve">Running head: Network Security </w:t>
      </w:r>
    </w:p>
    <w:p w14:paraId="7E600EBB" w14:textId="77777777" w:rsidR="00315455" w:rsidRDefault="00315455" w:rsidP="00315455">
      <w:pPr>
        <w:pStyle w:val="APATitle"/>
      </w:pPr>
    </w:p>
    <w:p w14:paraId="462218FD" w14:textId="77777777" w:rsidR="00315455" w:rsidRDefault="00315455" w:rsidP="00315455">
      <w:pPr>
        <w:pStyle w:val="APATitle"/>
      </w:pPr>
    </w:p>
    <w:p w14:paraId="252581E5" w14:textId="77777777" w:rsidR="00315455" w:rsidRDefault="00315455" w:rsidP="00315455">
      <w:pPr>
        <w:pStyle w:val="APATitle"/>
      </w:pPr>
    </w:p>
    <w:p w14:paraId="2AF4FBD2" w14:textId="77777777" w:rsidR="00315455" w:rsidRDefault="00315455" w:rsidP="00315455">
      <w:pPr>
        <w:pStyle w:val="APATitle"/>
      </w:pPr>
    </w:p>
    <w:p w14:paraId="136D61A9" w14:textId="77777777" w:rsidR="00315455" w:rsidRDefault="00315455" w:rsidP="00315455">
      <w:pPr>
        <w:pStyle w:val="APATitle"/>
      </w:pPr>
    </w:p>
    <w:p w14:paraId="664856FA" w14:textId="77777777" w:rsidR="00315455" w:rsidRDefault="00315455" w:rsidP="00315455">
      <w:pPr>
        <w:pStyle w:val="APATitle"/>
      </w:pPr>
    </w:p>
    <w:p w14:paraId="003D92B6" w14:textId="77777777" w:rsidR="00315455" w:rsidRDefault="00315455" w:rsidP="00315455">
      <w:pPr>
        <w:pStyle w:val="APATitle"/>
      </w:pPr>
    </w:p>
    <w:p w14:paraId="5531F415" w14:textId="77777777" w:rsidR="00315455" w:rsidRDefault="00315455" w:rsidP="00315455">
      <w:pPr>
        <w:pStyle w:val="APATitle"/>
      </w:pPr>
      <w:r>
        <w:t>Title of APA Paper</w:t>
      </w:r>
    </w:p>
    <w:p w14:paraId="786DAAA9" w14:textId="77777777" w:rsidR="00315455" w:rsidRDefault="00F56A15" w:rsidP="00315455">
      <w:pPr>
        <w:pStyle w:val="APATitle"/>
      </w:pPr>
      <w:r>
        <w:t>Zaoxing Liu</w:t>
      </w:r>
      <w:r w:rsidR="001C265B">
        <w:t xml:space="preserve">     Chang Liu</w:t>
      </w:r>
      <w:bookmarkStart w:id="0" w:name="_GoBack"/>
      <w:bookmarkEnd w:id="0"/>
    </w:p>
    <w:p w14:paraId="2239063D" w14:textId="77777777" w:rsidR="00315455" w:rsidRDefault="00F56A15" w:rsidP="00315455">
      <w:pPr>
        <w:pStyle w:val="APATitle"/>
      </w:pPr>
      <w:r>
        <w:t>Department of Computer Science</w:t>
      </w:r>
    </w:p>
    <w:p w14:paraId="00B11AEB" w14:textId="77777777" w:rsidR="00F56A15" w:rsidRDefault="00F56A15" w:rsidP="00315455">
      <w:pPr>
        <w:pStyle w:val="APATitle"/>
      </w:pPr>
      <w:r>
        <w:t>Johns Hopkins University</w:t>
      </w:r>
    </w:p>
    <w:p w14:paraId="25626B29" w14:textId="77777777" w:rsidR="00315455" w:rsidRDefault="00315455" w:rsidP="00315455">
      <w:pPr>
        <w:pStyle w:val="APATitle"/>
      </w:pPr>
    </w:p>
    <w:p w14:paraId="4BB5C9CE" w14:textId="77777777" w:rsidR="00315455" w:rsidRDefault="00315455" w:rsidP="00315455">
      <w:pPr>
        <w:pStyle w:val="APATitle"/>
      </w:pPr>
    </w:p>
    <w:p w14:paraId="180BB4E0" w14:textId="77777777" w:rsidR="00315455" w:rsidRDefault="00315455" w:rsidP="00315455">
      <w:pPr>
        <w:pStyle w:val="APATitle"/>
      </w:pPr>
    </w:p>
    <w:p w14:paraId="1426A6AE" w14:textId="77777777" w:rsidR="00315455" w:rsidRDefault="00315455" w:rsidP="00315455">
      <w:pPr>
        <w:pStyle w:val="APALevelOneHeading"/>
      </w:pPr>
      <w:r>
        <w:br w:type="page"/>
      </w:r>
      <w:r w:rsidR="009600B6">
        <w:lastRenderedPageBreak/>
        <w:t>Abstract</w:t>
      </w:r>
    </w:p>
    <w:p w14:paraId="29D5289F" w14:textId="77777777" w:rsidR="00DC780B" w:rsidRPr="00DC780B" w:rsidRDefault="00DC780B" w:rsidP="00DC780B">
      <w:pPr>
        <w:pStyle w:val="APAAbstract"/>
      </w:pPr>
      <w:r w:rsidRPr="00DC780B">
        <w:t xml:space="preserve">According to section 1.07 of the </w:t>
      </w:r>
      <w:r w:rsidRPr="00DC780B">
        <w:rPr>
          <w:i/>
          <w:iCs/>
        </w:rPr>
        <w:t>APA Publication Manual</w:t>
      </w:r>
      <w:r>
        <w:t xml:space="preserve"> </w:t>
      </w:r>
      <w:sdt>
        <w:sdtPr>
          <w:id w:val="4198979"/>
          <w:citation/>
        </w:sdtPr>
        <w:sdtEndPr/>
        <w:sdtContent>
          <w:r w:rsidR="00F56A15">
            <w:fldChar w:fldCharType="begin"/>
          </w:r>
          <w:r w:rsidR="00F56A15">
            <w:instrText xml:space="preserve"> CITATION Ame01 \n  \t  \l 1033  </w:instrText>
          </w:r>
          <w:r w:rsidR="00F56A15">
            <w:fldChar w:fldCharType="separate"/>
          </w:r>
          <w:r w:rsidR="005D0249">
            <w:rPr>
              <w:noProof/>
            </w:rPr>
            <w:t>(2001)</w:t>
          </w:r>
          <w:r w:rsidR="00F56A15">
            <w:rPr>
              <w:noProof/>
            </w:rPr>
            <w:fldChar w:fldCharType="end"/>
          </w:r>
        </w:sdtContent>
      </w:sdt>
      <w:r w:rsidRPr="00DC780B">
        <w:t xml:space="preserve">, “An abstract is a brief, </w:t>
      </w:r>
    </w:p>
    <w:p w14:paraId="71841335" w14:textId="77777777" w:rsidR="00DC780B" w:rsidRPr="00DC780B" w:rsidRDefault="00DC780B" w:rsidP="00DC780B">
      <w:pPr>
        <w:pStyle w:val="APAAbstract"/>
      </w:pPr>
      <w:r w:rsidRPr="00DC780B">
        <w:t xml:space="preserve">comprehensive summary of the contents of the article; it allows readers to survey the </w:t>
      </w:r>
    </w:p>
    <w:p w14:paraId="72E1C1FA" w14:textId="77777777" w:rsidR="00DC780B" w:rsidRPr="00DC780B" w:rsidRDefault="00DC780B" w:rsidP="00DC780B">
      <w:pPr>
        <w:pStyle w:val="APAAbstract"/>
      </w:pPr>
      <w:r w:rsidRPr="00DC780B">
        <w:t xml:space="preserve">contents of an article quickly, and like a title, it enables abstracting and information </w:t>
      </w:r>
    </w:p>
    <w:p w14:paraId="59DB790C" w14:textId="77777777" w:rsidR="00DC780B" w:rsidRDefault="00DC780B" w:rsidP="00DC780B">
      <w:pPr>
        <w:pStyle w:val="APAAbstract"/>
      </w:pPr>
      <w:r w:rsidRPr="00DC780B">
        <w:t>services to index and retrieve articles” (p. 12).</w:t>
      </w:r>
    </w:p>
    <w:p w14:paraId="53BFAA7C" w14:textId="77777777" w:rsidR="009640D5" w:rsidRDefault="00315455" w:rsidP="009600B6">
      <w:pPr>
        <w:pStyle w:val="APAAbstract"/>
      </w:pPr>
      <w:r>
        <w:t>.</w:t>
      </w:r>
    </w:p>
    <w:p w14:paraId="7AFC2AD0" w14:textId="77777777" w:rsidR="009640D5" w:rsidRDefault="009640D5" w:rsidP="009640D5">
      <w:pPr>
        <w:pStyle w:val="APALevelOneHeading"/>
      </w:pPr>
      <w:r>
        <w:br w:type="page"/>
        <w:t>Title of APA Paper</w:t>
      </w:r>
    </w:p>
    <w:p w14:paraId="3703709D" w14:textId="77777777" w:rsidR="00DC780B" w:rsidRDefault="009640D5" w:rsidP="009640D5">
      <w:pPr>
        <w:pStyle w:val="APABody"/>
      </w:pPr>
      <w:r>
        <w:t>This is the Body of the APA Paper.</w:t>
      </w:r>
      <w:r w:rsidR="00DC780B">
        <w:t xml:space="preserve"> </w:t>
      </w:r>
      <w:sdt>
        <w:sdtPr>
          <w:id w:val="4198986"/>
          <w:citation/>
        </w:sdtPr>
        <w:sdtEndPr/>
        <w:sdtContent>
          <w:r w:rsidR="00F56A15">
            <w:fldChar w:fldCharType="begin"/>
          </w:r>
          <w:r w:rsidR="00F56A15">
            <w:instrText xml:space="preserve"> CITATION War05 \l 1033 </w:instrText>
          </w:r>
          <w:r w:rsidR="00F56A15">
            <w:fldChar w:fldCharType="separate"/>
          </w:r>
          <w:r w:rsidR="005D0249">
            <w:rPr>
              <w:noProof/>
            </w:rPr>
            <w:t>(Holybee, 2008)</w:t>
          </w:r>
          <w:r w:rsidR="00F56A15">
            <w:rPr>
              <w:noProof/>
            </w:rPr>
            <w:fldChar w:fldCharType="end"/>
          </w:r>
        </w:sdtContent>
      </w:sdt>
    </w:p>
    <w:p w14:paraId="1A04050A" w14:textId="77777777" w:rsidR="00DC780B" w:rsidRDefault="00DC780B" w:rsidP="00DC780B">
      <w:pPr>
        <w:pStyle w:val="APALevelThreeHeading"/>
      </w:pPr>
      <w:r>
        <w:t>Styles</w:t>
      </w:r>
    </w:p>
    <w:p w14:paraId="2742077B" w14:textId="77777777" w:rsidR="00DC780B" w:rsidRDefault="00DC780B" w:rsidP="009640D5">
      <w:pPr>
        <w:pStyle w:val="APABody"/>
      </w:pPr>
      <w:r>
        <w:t xml:space="preserve">This template includes styles for titles, body, abstract, headings, etc. </w:t>
      </w:r>
      <w:r w:rsidR="005D0249">
        <w:t>Level headings are appropriately created to the outline view looks right.</w:t>
      </w:r>
    </w:p>
    <w:p w14:paraId="2B25D207" w14:textId="77777777" w:rsidR="00DC780B" w:rsidRDefault="00DC780B" w:rsidP="00DC780B">
      <w:pPr>
        <w:pStyle w:val="APALevelThreeHeading"/>
      </w:pPr>
      <w:r>
        <w:t>Citations</w:t>
      </w:r>
    </w:p>
    <w:p w14:paraId="64F70FF0" w14:textId="77777777" w:rsidR="00315455" w:rsidRPr="009640D5" w:rsidRDefault="00DC780B" w:rsidP="009640D5">
      <w:pPr>
        <w:pStyle w:val="APABody"/>
      </w:pPr>
      <w:r>
        <w:t>It also uses the bibliography feature to manage citations. It seems that there is no automatic way to indicate ¶ numbers in citations, so they need to be converted to static text for a final edit. There a</w:t>
      </w:r>
      <w:r w:rsidR="005D0249">
        <w:t>re two sources in this template:</w:t>
      </w:r>
      <w:r>
        <w:t xml:space="preserve"> myself, and the Publication Manual of the APA</w:t>
      </w:r>
      <w:r w:rsidR="005D0249">
        <w:t>.</w:t>
      </w:r>
    </w:p>
    <w:p w14:paraId="752B4945" w14:textId="77777777" w:rsidR="00315455" w:rsidRDefault="00315455" w:rsidP="00315455">
      <w:pPr>
        <w:pStyle w:val="APABody"/>
      </w:pPr>
    </w:p>
    <w:p w14:paraId="18A6C92A" w14:textId="77777777" w:rsidR="00315455" w:rsidRDefault="00315455" w:rsidP="00315455">
      <w:pPr>
        <w:pStyle w:val="APABody"/>
      </w:pPr>
    </w:p>
    <w:p w14:paraId="518015B7" w14:textId="77777777" w:rsidR="00315455" w:rsidRPr="00315455" w:rsidRDefault="00315455" w:rsidP="00315455">
      <w:pPr>
        <w:pStyle w:val="APABody"/>
      </w:pPr>
      <w:r>
        <w:br w:type="page"/>
      </w:r>
    </w:p>
    <w:sdt>
      <w:sdtPr>
        <w:id w:val="252542225"/>
        <w:docPartObj>
          <w:docPartGallery w:val="Bibliographies"/>
          <w:docPartUnique/>
        </w:docPartObj>
      </w:sdtPr>
      <w:sdtEndPr/>
      <w:sdtContent>
        <w:p w14:paraId="39CDF5EE" w14:textId="77777777" w:rsidR="00315455" w:rsidRDefault="00315455" w:rsidP="009600B6">
          <w:pPr>
            <w:pStyle w:val="APALevelOneHeading"/>
          </w:pPr>
          <w:r>
            <w:t>References</w:t>
          </w:r>
        </w:p>
        <w:p w14:paraId="2D608D3E" w14:textId="77777777" w:rsidR="005D0249" w:rsidRDefault="00A943F5" w:rsidP="005D0249">
          <w:pPr>
            <w:pStyle w:val="Bibliography"/>
            <w:rPr>
              <w:rFonts w:cs="Times New Roman"/>
              <w:noProof/>
            </w:rPr>
          </w:pPr>
          <w:r>
            <w:fldChar w:fldCharType="begin"/>
          </w:r>
          <w:r w:rsidR="00315455">
            <w:instrText xml:space="preserve"> BIBLIOGRAPHY </w:instrText>
          </w:r>
          <w:r>
            <w:fldChar w:fldCharType="separate"/>
          </w:r>
          <w:r w:rsidR="005D0249">
            <w:rPr>
              <w:rFonts w:cs="Times New Roman"/>
              <w:noProof/>
            </w:rPr>
            <w:t xml:space="preserve">American Psychological Association. (2001). </w:t>
          </w:r>
          <w:r w:rsidR="005D0249">
            <w:rPr>
              <w:rFonts w:cs="Times New Roman"/>
              <w:i/>
              <w:noProof/>
            </w:rPr>
            <w:t>Publication manual of the American Psychological Association</w:t>
          </w:r>
          <w:r w:rsidR="005D0249">
            <w:rPr>
              <w:rFonts w:cs="Times New Roman"/>
              <w:noProof/>
            </w:rPr>
            <w:t xml:space="preserve"> (5th ed.). Washington, DC: Author.</w:t>
          </w:r>
        </w:p>
        <w:p w14:paraId="6C175EEF" w14:textId="77777777" w:rsidR="005D0249" w:rsidRDefault="005D0249" w:rsidP="005D0249">
          <w:pPr>
            <w:pStyle w:val="Bibliography"/>
            <w:rPr>
              <w:rFonts w:cs="Times New Roman"/>
              <w:noProof/>
            </w:rPr>
          </w:pPr>
          <w:r>
            <w:rPr>
              <w:rFonts w:cs="Times New Roman"/>
              <w:noProof/>
            </w:rPr>
            <w:t>Holybee, W. (2008, March 15). Retrieved March 15, 2008, from mailto://warren@holybee.net</w:t>
          </w:r>
        </w:p>
        <w:p w14:paraId="57A1E7BD" w14:textId="77777777" w:rsidR="00315455" w:rsidRDefault="00A943F5" w:rsidP="00315455">
          <w:pPr>
            <w:pStyle w:val="APAReferences"/>
          </w:pPr>
          <w:r>
            <w:fldChar w:fldCharType="end"/>
          </w:r>
        </w:p>
      </w:sdtContent>
    </w:sdt>
    <w:p w14:paraId="794433AB" w14:textId="77777777" w:rsidR="00574710" w:rsidRPr="00315455" w:rsidRDefault="00574710" w:rsidP="009600B6">
      <w:pPr>
        <w:pStyle w:val="APABody"/>
      </w:pPr>
    </w:p>
    <w:sectPr w:rsidR="00574710" w:rsidRPr="00315455" w:rsidSect="00574710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29BBB" w14:textId="77777777" w:rsidR="00F56A15" w:rsidRDefault="00F56A15">
      <w:pPr>
        <w:spacing w:after="0"/>
      </w:pPr>
      <w:r>
        <w:separator/>
      </w:r>
    </w:p>
  </w:endnote>
  <w:endnote w:type="continuationSeparator" w:id="0">
    <w:p w14:paraId="5F991BE1" w14:textId="77777777" w:rsidR="00F56A15" w:rsidRDefault="00F56A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F2A8C" w14:textId="77777777" w:rsidR="00F56A15" w:rsidRDefault="00F56A15">
      <w:pPr>
        <w:spacing w:after="0"/>
      </w:pPr>
      <w:r>
        <w:separator/>
      </w:r>
    </w:p>
  </w:footnote>
  <w:footnote w:type="continuationSeparator" w:id="0">
    <w:p w14:paraId="1D793D16" w14:textId="77777777" w:rsidR="00F56A15" w:rsidRDefault="00F56A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BE4AB" w14:textId="77777777" w:rsidR="00DC780B" w:rsidRDefault="00DC780B" w:rsidP="00315455">
    <w:pPr>
      <w:pStyle w:val="APABody"/>
      <w:jc w:val="right"/>
    </w:pPr>
    <w:r>
      <w:t xml:space="preserve">Title    </w:t>
    </w:r>
    <w:r w:rsidR="00A943F5">
      <w:rPr>
        <w:rStyle w:val="PageNumber"/>
        <w:rFonts w:asciiTheme="minorHAnsi" w:hAnsiTheme="minorHAnsi"/>
      </w:rPr>
      <w:fldChar w:fldCharType="begin"/>
    </w:r>
    <w:r>
      <w:rPr>
        <w:rStyle w:val="PageNumber"/>
        <w:rFonts w:asciiTheme="minorHAnsi" w:hAnsiTheme="minorHAnsi"/>
      </w:rPr>
      <w:instrText xml:space="preserve"> PAGE </w:instrText>
    </w:r>
    <w:r w:rsidR="00A943F5">
      <w:rPr>
        <w:rStyle w:val="PageNumber"/>
        <w:rFonts w:asciiTheme="minorHAnsi" w:hAnsiTheme="minorHAnsi"/>
      </w:rPr>
      <w:fldChar w:fldCharType="separate"/>
    </w:r>
    <w:r w:rsidR="001C265B">
      <w:rPr>
        <w:rStyle w:val="PageNumber"/>
        <w:rFonts w:asciiTheme="minorHAnsi" w:hAnsiTheme="minorHAnsi"/>
        <w:noProof/>
      </w:rPr>
      <w:t>1</w:t>
    </w:r>
    <w:r w:rsidR="00A943F5">
      <w:rPr>
        <w:rStyle w:val="PageNumber"/>
        <w:rFonts w:asciiTheme="minorHAnsi" w:hAnsiTheme="minorHAnsi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15"/>
    <w:rsid w:val="00057C89"/>
    <w:rsid w:val="001C265B"/>
    <w:rsid w:val="00315455"/>
    <w:rsid w:val="005500F3"/>
    <w:rsid w:val="00574710"/>
    <w:rsid w:val="0057654B"/>
    <w:rsid w:val="005C36FF"/>
    <w:rsid w:val="005D0249"/>
    <w:rsid w:val="0084780E"/>
    <w:rsid w:val="009600B6"/>
    <w:rsid w:val="009640D5"/>
    <w:rsid w:val="009F6782"/>
    <w:rsid w:val="00A943F5"/>
    <w:rsid w:val="00C76B30"/>
    <w:rsid w:val="00DC780B"/>
    <w:rsid w:val="00E10644"/>
    <w:rsid w:val="00F56A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E900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75B16"/>
  </w:style>
  <w:style w:type="paragraph" w:styleId="Heading1">
    <w:name w:val="heading 1"/>
    <w:basedOn w:val="APALevelOneHeading"/>
    <w:next w:val="Normal"/>
    <w:link w:val="Heading1Char"/>
    <w:uiPriority w:val="9"/>
    <w:qFormat/>
    <w:rsid w:val="009600B6"/>
    <w:pPr>
      <w:keepNext/>
      <w:keepLines/>
    </w:pPr>
    <w:rPr>
      <w:rFonts w:eastAsiaTheme="majorEastAsia" w:cstheme="majorBidi"/>
      <w:bCs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qFormat/>
    <w:rsid w:val="009600B6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APAReferences">
    <w:name w:val="APA References"/>
    <w:basedOn w:val="APABody"/>
    <w:qFormat/>
    <w:rsid w:val="00574710"/>
    <w:pPr>
      <w:ind w:left="720" w:hanging="720"/>
    </w:pPr>
  </w:style>
  <w:style w:type="paragraph" w:customStyle="1" w:styleId="APALevelOneHeading">
    <w:name w:val="APA Level One Heading"/>
    <w:basedOn w:val="APABody"/>
    <w:next w:val="APABody"/>
    <w:qFormat/>
    <w:rsid w:val="00DC780B"/>
    <w:pPr>
      <w:ind w:firstLine="0"/>
      <w:jc w:val="center"/>
      <w:outlineLvl w:val="0"/>
    </w:pPr>
  </w:style>
  <w:style w:type="paragraph" w:customStyle="1" w:styleId="APAAbstract">
    <w:name w:val="APA Abstract"/>
    <w:basedOn w:val="APABody"/>
    <w:qFormat/>
    <w:rsid w:val="00574710"/>
    <w:pPr>
      <w:ind w:firstLine="0"/>
    </w:pPr>
  </w:style>
  <w:style w:type="paragraph" w:customStyle="1" w:styleId="APALevelThreeHeading">
    <w:name w:val="APA Level Three Heading"/>
    <w:basedOn w:val="APABody"/>
    <w:next w:val="APABody"/>
    <w:qFormat/>
    <w:rsid w:val="00DC780B"/>
    <w:pPr>
      <w:ind w:firstLine="0"/>
      <w:outlineLvl w:val="2"/>
    </w:pPr>
    <w:rPr>
      <w:i/>
    </w:rPr>
  </w:style>
  <w:style w:type="paragraph" w:customStyle="1" w:styleId="APABlockQuote">
    <w:name w:val="APA Block Quote"/>
    <w:basedOn w:val="APABody"/>
    <w:next w:val="APABody"/>
    <w:qFormat/>
    <w:rsid w:val="005C36FF"/>
    <w:pPr>
      <w:ind w:left="720" w:firstLine="0"/>
    </w:pPr>
  </w:style>
  <w:style w:type="paragraph" w:customStyle="1" w:styleId="APARunningHead">
    <w:name w:val="APA Running Head"/>
    <w:basedOn w:val="APABody"/>
    <w:next w:val="APATitle"/>
    <w:qFormat/>
    <w:rsid w:val="00057C89"/>
    <w:pPr>
      <w:ind w:firstLine="0"/>
    </w:pPr>
  </w:style>
  <w:style w:type="paragraph" w:customStyle="1" w:styleId="APATitle">
    <w:name w:val="APA Title"/>
    <w:basedOn w:val="APABody"/>
    <w:qFormat/>
    <w:rsid w:val="00057C89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1545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545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545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545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5455"/>
  </w:style>
  <w:style w:type="character" w:customStyle="1" w:styleId="Heading1Char">
    <w:name w:val="Heading 1 Char"/>
    <w:basedOn w:val="DefaultParagraphFont"/>
    <w:link w:val="Heading1"/>
    <w:uiPriority w:val="9"/>
    <w:rsid w:val="009600B6"/>
    <w:rPr>
      <w:rFonts w:ascii="Times New Roman" w:eastAsiaTheme="majorEastAsia" w:hAnsi="Times New Roman" w:cstheme="majorBidi"/>
      <w:bCs/>
      <w:sz w:val="24"/>
      <w:szCs w:val="28"/>
      <w:lang w:bidi="en-US"/>
    </w:rPr>
  </w:style>
  <w:style w:type="paragraph" w:styleId="Bibliography">
    <w:name w:val="Bibliography"/>
    <w:basedOn w:val="APABody"/>
    <w:uiPriority w:val="37"/>
    <w:unhideWhenUsed/>
    <w:rsid w:val="00E10644"/>
    <w:pPr>
      <w:ind w:left="720" w:hanging="720"/>
    </w:pPr>
  </w:style>
  <w:style w:type="paragraph" w:styleId="BalloonText">
    <w:name w:val="Balloon Text"/>
    <w:basedOn w:val="Normal"/>
    <w:link w:val="BalloonTextChar"/>
    <w:rsid w:val="00F56A1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6A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75B16"/>
  </w:style>
  <w:style w:type="paragraph" w:styleId="Heading1">
    <w:name w:val="heading 1"/>
    <w:basedOn w:val="APALevelOneHeading"/>
    <w:next w:val="Normal"/>
    <w:link w:val="Heading1Char"/>
    <w:uiPriority w:val="9"/>
    <w:qFormat/>
    <w:rsid w:val="009600B6"/>
    <w:pPr>
      <w:keepNext/>
      <w:keepLines/>
    </w:pPr>
    <w:rPr>
      <w:rFonts w:eastAsiaTheme="majorEastAsia" w:cstheme="majorBidi"/>
      <w:bCs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qFormat/>
    <w:rsid w:val="009600B6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APAReferences">
    <w:name w:val="APA References"/>
    <w:basedOn w:val="APABody"/>
    <w:qFormat/>
    <w:rsid w:val="00574710"/>
    <w:pPr>
      <w:ind w:left="720" w:hanging="720"/>
    </w:pPr>
  </w:style>
  <w:style w:type="paragraph" w:customStyle="1" w:styleId="APALevelOneHeading">
    <w:name w:val="APA Level One Heading"/>
    <w:basedOn w:val="APABody"/>
    <w:next w:val="APABody"/>
    <w:qFormat/>
    <w:rsid w:val="00DC780B"/>
    <w:pPr>
      <w:ind w:firstLine="0"/>
      <w:jc w:val="center"/>
      <w:outlineLvl w:val="0"/>
    </w:pPr>
  </w:style>
  <w:style w:type="paragraph" w:customStyle="1" w:styleId="APAAbstract">
    <w:name w:val="APA Abstract"/>
    <w:basedOn w:val="APABody"/>
    <w:qFormat/>
    <w:rsid w:val="00574710"/>
    <w:pPr>
      <w:ind w:firstLine="0"/>
    </w:pPr>
  </w:style>
  <w:style w:type="paragraph" w:customStyle="1" w:styleId="APALevelThreeHeading">
    <w:name w:val="APA Level Three Heading"/>
    <w:basedOn w:val="APABody"/>
    <w:next w:val="APABody"/>
    <w:qFormat/>
    <w:rsid w:val="00DC780B"/>
    <w:pPr>
      <w:ind w:firstLine="0"/>
      <w:outlineLvl w:val="2"/>
    </w:pPr>
    <w:rPr>
      <w:i/>
    </w:rPr>
  </w:style>
  <w:style w:type="paragraph" w:customStyle="1" w:styleId="APABlockQuote">
    <w:name w:val="APA Block Quote"/>
    <w:basedOn w:val="APABody"/>
    <w:next w:val="APABody"/>
    <w:qFormat/>
    <w:rsid w:val="005C36FF"/>
    <w:pPr>
      <w:ind w:left="720" w:firstLine="0"/>
    </w:pPr>
  </w:style>
  <w:style w:type="paragraph" w:customStyle="1" w:styleId="APARunningHead">
    <w:name w:val="APA Running Head"/>
    <w:basedOn w:val="APABody"/>
    <w:next w:val="APATitle"/>
    <w:qFormat/>
    <w:rsid w:val="00057C89"/>
    <w:pPr>
      <w:ind w:firstLine="0"/>
    </w:pPr>
  </w:style>
  <w:style w:type="paragraph" w:customStyle="1" w:styleId="APATitle">
    <w:name w:val="APA Title"/>
    <w:basedOn w:val="APABody"/>
    <w:qFormat/>
    <w:rsid w:val="00057C89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1545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545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545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545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5455"/>
  </w:style>
  <w:style w:type="character" w:customStyle="1" w:styleId="Heading1Char">
    <w:name w:val="Heading 1 Char"/>
    <w:basedOn w:val="DefaultParagraphFont"/>
    <w:link w:val="Heading1"/>
    <w:uiPriority w:val="9"/>
    <w:rsid w:val="009600B6"/>
    <w:rPr>
      <w:rFonts w:ascii="Times New Roman" w:eastAsiaTheme="majorEastAsia" w:hAnsi="Times New Roman" w:cstheme="majorBidi"/>
      <w:bCs/>
      <w:sz w:val="24"/>
      <w:szCs w:val="28"/>
      <w:lang w:bidi="en-US"/>
    </w:rPr>
  </w:style>
  <w:style w:type="paragraph" w:styleId="Bibliography">
    <w:name w:val="Bibliography"/>
    <w:basedOn w:val="APABody"/>
    <w:uiPriority w:val="37"/>
    <w:unhideWhenUsed/>
    <w:rsid w:val="00E10644"/>
    <w:pPr>
      <w:ind w:left="720" w:hanging="720"/>
    </w:pPr>
  </w:style>
  <w:style w:type="paragraph" w:styleId="BalloonText">
    <w:name w:val="Balloon Text"/>
    <w:basedOn w:val="Normal"/>
    <w:link w:val="BalloonTextChar"/>
    <w:rsid w:val="00F56A1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6A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an%20SSD:private:var:folders:k8:4sdwnbrx27dgsnp0kzl5b_fc0000gn:T:TC30002279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Ame01</b:Tag>
    <b:SourceType>Book</b:SourceType>
    <b:Guid>{DEAC01CE-46D7-4949-8B11-1B9744AB4254}</b:Guid>
    <b:LCID>uz-Cyrl-UZ</b:LCID>
    <b:Author>
      <b:Author>
        <b:Corporate>American Psychological Association</b:Corporate>
      </b:Author>
    </b:Author>
    <b:Title>Publication manual of the American Psychological Association</b:Title>
    <b:City>Washington, DC: Author.</b:City>
    <b:Year>2001</b:Year>
    <b:Edition>5th</b:Edition>
    <b:RefOrder>1</b:RefOrder>
  </b:Source>
  <b:Source>
    <b:Tag>War05</b:Tag>
    <b:SourceType>DocumentFromInternetSite</b:SourceType>
    <b:Guid>{EA0D0758-4886-9C4E-9EFC-940A983831F7}</b:Guid>
    <b:LCID>uz-Cyrl-UZ</b:LCID>
    <b:Author>
      <b:Author>
        <b:NameList>
          <b:Person>
            <b:Last>Holybee</b:Last>
            <b:First>Warren</b:First>
          </b:Person>
        </b:NameList>
      </b:Author>
    </b:Author>
    <b:Year>2008</b:Year>
    <b:Month>March</b:Month>
    <b:Day>15</b:Day>
    <b:URL>mailto://warren@holybee.net</b:URL>
    <b:YearAccessed>2008</b:YearAccessed>
    <b:MonthAccessed>March</b:MonthAccessed>
    <b:DayAccessed>15</b:DayAccessed>
    <b:Comments>warren@holybee.net</b:Comments>
    <b:RefOrder>2</b:RefOrder>
  </b:Source>
</b:Sources>
</file>

<file path=customXml/itemProps1.xml><?xml version="1.0" encoding="utf-8"?>
<ds:datastoreItem xmlns:ds="http://schemas.openxmlformats.org/officeDocument/2006/customXml" ds:itemID="{A0892525-BC92-4550-AD89-F35544390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EAC1D-7FD6-1C4D-877D-4B0CD257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TC300022799990</Template>
  <TotalTime>3</TotalTime>
  <Pages>4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Zaoxing Liu</dc:creator>
  <cp:keywords/>
  <dc:description/>
  <cp:lastModifiedBy>Zaoxing Liu</cp:lastModifiedBy>
  <cp:revision>2</cp:revision>
  <dcterms:created xsi:type="dcterms:W3CDTF">2012-04-19T22:30:00Z</dcterms:created>
  <dcterms:modified xsi:type="dcterms:W3CDTF">2012-04-19T22:35:00Z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TC300022799990</vt:lpwstr>
  </property>
</Properties>
</file>